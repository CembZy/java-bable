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1BA" w:rsidRDefault="008E4D04">
      <w:pPr>
        <w:pStyle w:val="5"/>
      </w:pPr>
      <w:r>
        <w:rPr>
          <w:rFonts w:hint="eastAsia"/>
        </w:rPr>
        <w:t>一、</w:t>
      </w:r>
      <w:r>
        <w:rPr>
          <w:rFonts w:hint="eastAsia"/>
        </w:rPr>
        <w:t>ReentrantLock</w:t>
      </w:r>
      <w:r>
        <w:rPr>
          <w:rFonts w:hint="eastAsia"/>
        </w:rPr>
        <w:t>流程图</w:t>
      </w:r>
    </w:p>
    <w:p w:rsidR="003411BA" w:rsidRDefault="008E4D04">
      <w:r>
        <w:rPr>
          <w:rFonts w:hint="eastAsia"/>
          <w:noProof/>
        </w:rPr>
        <w:drawing>
          <wp:inline distT="0" distB="0" distL="114300" distR="114300">
            <wp:extent cx="5271770" cy="5276850"/>
            <wp:effectExtent l="0" t="0" r="5080" b="0"/>
            <wp:docPr id="181" name="图片 181" descr="ReentrantLock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 descr="ReentrantLock流程图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BA" w:rsidRDefault="008E4D04">
      <w:pPr>
        <w:pStyle w:val="5"/>
      </w:pPr>
      <w:r>
        <w:rPr>
          <w:rFonts w:hint="eastAsia"/>
        </w:rPr>
        <w:t>二、四个线程同时争夺</w:t>
      </w:r>
      <w:r>
        <w:rPr>
          <w:rFonts w:hint="eastAsia"/>
        </w:rPr>
        <w:t>ReentrantLock</w:t>
      </w:r>
    </w:p>
    <w:p w:rsidR="003411BA" w:rsidRDefault="008E4D04">
      <w:pPr>
        <w:pStyle w:val="6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Thread-0</w:t>
      </w:r>
      <w:r>
        <w:rPr>
          <w:rFonts w:hint="eastAsia"/>
        </w:rPr>
        <w:t>优先获取并得到锁：</w:t>
      </w:r>
    </w:p>
    <w:p w:rsidR="003411BA" w:rsidRDefault="008E4D04">
      <w:pPr>
        <w:ind w:firstLine="420"/>
        <w:rPr>
          <w:color w:val="FF0000"/>
        </w:rPr>
      </w:pPr>
      <w:r>
        <w:rPr>
          <w:rFonts w:hint="eastAsia"/>
          <w:color w:val="FF0000"/>
        </w:rPr>
        <w:t>Head = null; tail = null;</w:t>
      </w:r>
    </w:p>
    <w:p w:rsidR="003411BA" w:rsidRDefault="008E4D04">
      <w:pPr>
        <w:pStyle w:val="6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 xml:space="preserve">Thread-1 </w:t>
      </w:r>
      <w:r>
        <w:rPr>
          <w:rFonts w:hint="eastAsia"/>
        </w:rPr>
        <w:t>获取锁，失败进入等待队列：</w:t>
      </w:r>
    </w:p>
    <w:p w:rsidR="003411BA" w:rsidRDefault="008E4D04">
      <w:r>
        <w:rPr>
          <w:noProof/>
        </w:rPr>
        <w:drawing>
          <wp:inline distT="0" distB="0" distL="114300" distR="114300">
            <wp:extent cx="5272405" cy="2712720"/>
            <wp:effectExtent l="0" t="0" r="444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411BA" w:rsidRDefault="00EF6AD3">
      <w:r>
        <w:pict>
          <v:group id="_x0000_s1086" style="position:absolute;left:0;text-align:left;margin-left:80.7pt;margin-top:33.85pt;width:257.7pt;height:72.3pt;z-index:251672576" coordorigin="4758,5641" coordsize="5154,1446203" o:gfxdata="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">
            <v:group id="_x0000_s1088" style="position:absolute;left:4758;top:5641;width:5155;height:1446" coordorigin="4758,5641" coordsize="5155,1446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6847;top:6173;width:974;height:415" o:gfxdata="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jsHu+1AAAAAgBAAAPAAAAAAAAAAEAIAAAACIAAABkcnMvZG93bnJldi54bWxQSwEC&#10;FAAUAAAACACHTuJAMFVdCzECAABCBAAADgAAAAAAAAABACAAAAAjAQAAZHJzL2Uyb0RvYy54bWxQ&#10;SwUGAAAAAAYABgBZAQAAxgUAAAAA&#10;" fillcolor="white [3201]" stroked="f" strokeweight=".5pt">
                <v:textbox style="mso-next-textbox:#_x0000_s1026">
                  <w:txbxContent>
                    <w:p w:rsidR="003411BA" w:rsidRDefault="008E4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prev</w:t>
                      </w:r>
                    </w:p>
                  </w:txbxContent>
                </v:textbox>
              </v:shape>
              <v:group id="_x0000_s1095" style="position:absolute;left:4758;top:5653;width:1916;height:1434" coordorigin="4340,5663" coordsize="1916,1434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<v:roundrect id="_x0000_s1099" style="position:absolute;left:4340;top:5663;width:1916;height:1434;v-text-anchor:middle" arcsize="10923f" o:gfxdata="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CWaUrYAAAACQEAAA8AAAAAAAAAAQAgAAAAIgAAAGRycy9kb3ducmV2&#10;LnhtbFBLAQIUABQAAAAIAIdO4kAFeO3KbgIAAL0EAAAOAAAAAAAAAAEAIAAAACcBAABkcnMvZTJv&#10;RG9jLnhtbFBLBQYAAAAABgAGAFkBAAAHBgAAAAA=&#10;" fillcolor="white [3201]" strokecolor="black [3200]" strokeweight="1pt">
                  <v:stroke joinstyle="miter"/>
                </v:roundrect>
                <v:shape id="_x0000_s1098" type="#_x0000_t202" style="position:absolute;left:4479;top:5716;width:1638;height:387;v-text-anchor:middle" o:gfxdata="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EJ5zYtwAAANoAAAAP&#10;AAAAAAAAAAEAIAAAACIAAABkcnMvZG93bnJldi54bWxQSwECFAAUAAAACACHTuJAMy8FnjsAAAA5&#10;AAAAEAAAAAAAAAABACAAAAAGAQAAZHJzL3NoYXBleG1sLnhtbFBLBQYAAAAABgAGAFsBAACwAwAA&#10;AAA=&#10;" fillcolor="#b1cbe9" strokecolor="#5b9bd5 [3204]" strokeweight=".5pt">
                  <v:fill color2="#92b9e4" rotate="t" colors="0 #b1cbe9;.5 #a3c1e5;1 #92b9e4" focus="100%" type="gradient">
                    <o:fill v:ext="view" type="gradientUnscaled"/>
                  </v:fill>
                  <v:textbox style="mso-next-textbox:#_x0000_s1098" inset="1mm,1mm,1mm,1mm">
                    <w:txbxContent>
                      <w:p w:rsidR="003411BA" w:rsidRDefault="008E4D04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0000"/>
                          </w:rPr>
                          <w:t>head</w:t>
                        </w:r>
                      </w:p>
                    </w:txbxContent>
                  </v:textbox>
                </v:shape>
                <v:shape id="_x0000_s1097" type="#_x0000_t202" style="position:absolute;left:4479;top:6162;width:1649;height:387;v-text-anchor:middle" o:gfxdata="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9e1S8AAAA&#10;2gAAAA8AAAAAAAAAAQAgAAAAIgAAAGRycy9kb3ducmV2LnhtbFBLAQIUABQAAAAIAIdO4kAzLwWe&#10;OwAAADkAAAAQAAAAAAAAAAEAIAAAAAsBAABkcnMvc2hhcGV4bWwueG1sUEsFBgAAAAAGAAYAWwEA&#10;ALUDAAAAAA==&#10;" fillcolor="white [3201]" strokecolor="#a5a5a5 [3206]" strokeweight="1pt">
                  <v:textbox style="mso-next-textbox:#_x0000_s1097" inset="1mm,1mm,1mm,1mm">
                    <w:txbxContent>
                      <w:p w:rsidR="003411BA" w:rsidRDefault="008E4D04">
                        <w:pPr>
                          <w:pStyle w:val="HTML"/>
                          <w:widowControl/>
                          <w:shd w:val="clear" w:color="auto" w:fill="FFFFFF"/>
                          <w:rPr>
                            <w:rFonts w:cs="宋体" w:hint="default"/>
                            <w:color w:val="000000"/>
                          </w:rPr>
                        </w:pPr>
                        <w:r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</w:rPr>
                          <w:t>waitStatus=-1</w:t>
                        </w:r>
                      </w:p>
                      <w:p w:rsidR="003411BA" w:rsidRDefault="003411BA"/>
                    </w:txbxContent>
                  </v:textbox>
                </v:shape>
                <v:shape id="_x0000_s1096" type="#_x0000_t202" style="position:absolute;left:4479;top:6587;width:1657;height:387;v-text-anchor:middle" o:gfxdata="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9GMtvQAA&#10;ANsAAAAPAAAAAAAAAAEAIAAAACIAAABkcnMvZG93bnJldi54bWxQSwECFAAUAAAACACHTuJAMy8F&#10;njsAAAA5AAAAEAAAAAAAAAABACAAAAAMAQAAZHJzL3NoYXBleG1sLnhtbFBLBQYAAAAABgAGAFsB&#10;AAC2AwAAAAA=&#10;" fillcolor="white [3201]" strokecolor="#a5a5a5 [3206]" strokeweight="1pt">
                  <v:textbox style="mso-next-textbox:#_x0000_s1096" inset="1mm,1mm,1mm,1mm">
                    <w:txbxContent>
                      <w:p w:rsidR="003411BA" w:rsidRDefault="008E4D04">
                        <w:pPr>
                          <w:pStyle w:val="HTML"/>
                          <w:widowControl/>
                          <w:shd w:val="clear" w:color="auto" w:fill="FFFFFF"/>
                          <w:rPr>
                            <w:rFonts w:cs="宋体" w:hint="default"/>
                            <w:color w:val="000000"/>
                          </w:rPr>
                        </w:pPr>
                        <w:r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</w:rPr>
                          <w:t>Thread=null</w:t>
                        </w:r>
                      </w:p>
                      <w:p w:rsidR="003411BA" w:rsidRDefault="003411BA"/>
                    </w:txbxContent>
                  </v:textbox>
                </v:shape>
              </v:group>
              <v:group id="_x0000_s1091" style="position:absolute;left:7997;top:5641;width:1916;height:1445" coordorigin="6605,5802" coordsize="1916,1445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<v:roundrect id="圆角矩形 6" o:spid="_x0000_s1094" style="position:absolute;left:6605;top:5802;width:1916;height:1445;v-text-anchor:middle" arcsize="10923f" o:gfxdata="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jbo7sAAADb&#10;AAAADwAAAAAAAAABACAAAAAiAAAAZHJzL2Rvd25yZXYueG1sUEsBAhQAFAAAAAgAh07iQDMvBZ47&#10;AAAAOQAAABAAAAAAAAAAAQAgAAAACgEAAGRycy9zaGFwZXhtbC54bWxQSwUGAAAAAAYABgBbAQAA&#10;tAMAAAAA&#10;" strokeweight="1pt">
                  <v:stroke joinstyle="miter"/>
                </v:roundrect>
                <v:shape id="文本框 9" o:spid="_x0000_s1093" type="#_x0000_t202" style="position:absolute;left:6744;top:6334;width:1649;height:382;v-text-anchor:middle" o:gfxdata="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KN+e8AAAA&#10;2wAAAA8AAAAAAAAAAQAgAAAAIgAAAGRycy9kb3ducmV2LnhtbFBLAQIUABQAAAAIAIdO4kAzLwWe&#10;OwAAADkAAAAQAAAAAAAAAAEAIAAAAAsBAABkcnMvc2hhcGV4bWwueG1sUEsFBgAAAAAGAAYAWwEA&#10;ALUDAAAAAA==&#10;" strokecolor="#a5a5a5" strokeweight="1pt">
                  <v:textbox style="mso-next-textbox:#文本框 9" inset="1mm,1mm,1mm,1mm">
                    <w:txbxContent>
                      <w:p w:rsidR="003411BA" w:rsidRDefault="008E4D04">
                        <w:pPr>
                          <w:pStyle w:val="HTML"/>
                          <w:widowControl/>
                          <w:shd w:val="clear" w:color="auto" w:fill="FFFFFF"/>
                          <w:rPr>
                            <w:rFonts w:cs="宋体" w:hint="default"/>
                            <w:color w:val="000000"/>
                          </w:rPr>
                        </w:pPr>
                        <w:r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</w:rPr>
                          <w:t>waitStatus=0</w:t>
                        </w:r>
                      </w:p>
                      <w:p w:rsidR="003411BA" w:rsidRDefault="003411BA"/>
                    </w:txbxContent>
                  </v:textbox>
                </v:shape>
                <v:shape id="文本框 10" o:spid="_x0000_s1092" type="#_x0000_t202" style="position:absolute;left:6744;top:6753;width:1657;height:382;v-text-anchor:middle" o:gfxdata="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jr5O8AAAA&#10;2wAAAA8AAAAAAAAAAQAgAAAAIgAAAGRycy9kb3ducmV2LnhtbFBLAQIUABQAAAAIAIdO4kAzLwWe&#10;OwAAADkAAAAQAAAAAAAAAAEAIAAAAAsBAABkcnMvc2hhcGV4bWwueG1sUEsFBgAAAAAGAAYAWwEA&#10;ALUDAAAAAA==&#10;" strokecolor="#a5a5a5" strokeweight="1pt">
                  <v:textbox style="mso-next-textbox:#文本框 10" inset="1mm,1mm,1mm,1mm">
                    <w:txbxContent>
                      <w:p w:rsidR="003411BA" w:rsidRDefault="008E4D04">
                        <w:pPr>
                          <w:pStyle w:val="HTML"/>
                          <w:widowControl/>
                          <w:shd w:val="clear" w:color="auto" w:fill="FFFFFF"/>
                          <w:rPr>
                            <w:rFonts w:cs="宋体" w:hint="default"/>
                            <w:color w:val="000000"/>
                          </w:rPr>
                        </w:pPr>
                        <w:r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</w:rPr>
                          <w:t>Thread=thread-1</w:t>
                        </w:r>
                      </w:p>
                      <w:p w:rsidR="003411BA" w:rsidRDefault="003411BA"/>
                    </w:txbxContent>
                  </v:textbox>
                </v:shape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90" type="#_x0000_t32" style="position:absolute;left:6665;top:6155;width:1275;height:0" o:gfxdata="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qLBS8AAAA&#10;2wAAAA8AAAAAAAAAAQAgAAAAIgAAAGRycy9kb3ducmV2LnhtbFBLAQIUABQAAAAIAIdO4kAzLwWe&#10;OwAAADkAAAAQAAAAAAAAAAEAIAAAAAsBAABkcnMvc2hhcGV4bWwueG1sUEsFBgAAAAAGAAYAWwEA&#10;ALUDAAAAAA==&#10;" strokecolor="black [3213]" strokeweight="1.5pt">
                <v:stroke endarrow="open" joinstyle="miter"/>
              </v:shape>
              <v:shape id="_x0000_s1089" type="#_x0000_t32" style="position:absolute;left:6693;top:6602;width:1275;height:0" o:gfxdata="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lwVay/&#10;AAAA2wAAAA8AAAAAAAAAAQAgAAAAIgAAAGRycy9kb3ducmV2LnhtbFBLAQIUABQAAAAIAIdO4kAz&#10;LwWeOwAAADkAAAAQAAAAAAAAAAEAIAAAAA4BAABkcnMvc2hhcGV4bWwueG1sUEsFBgAAAAAGAAYA&#10;WwEAALgDAAAAAA==&#10;" strokecolor="black [3213]" strokeweight="1.5pt">
                <v:stroke startarrow="open" joinstyle="miter"/>
              </v:shape>
            </v:group>
            <v:shape id="_x0000_s1087" type="#_x0000_t202" style="position:absolute;left:8137;top:5728;width:1638;height:387;v-text-anchor:middle" o:gfxdata="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7uA+5AAAA2wAA&#10;AA8AAAAAAAAAAQAgAAAAIgAAAGRycy9kb3ducmV2LnhtbFBLAQIUABQAAAAIAIdO4kAzLwWeOwAA&#10;ADkAAAAQAAAAAAAAAAEAIAAAAAgBAABkcnMvc2hhcGV4bWwueG1sUEsFBgAAAAAGAAYAWwEAALID&#10;AAAAAA==&#10;" fillcolor="#b1cbe9" strokecolor="#5b9bd5" strokeweight=".5pt">
              <v:fill color2="#92b9e4" rotate="t" colors="0 #b1cbe9;.5 #a3c1e5;1 #92b9e4" focus="100%" type="gradient">
                <o:fill v:ext="view" type="gradientUnscaled"/>
              </v:fill>
              <v:textbox style="mso-next-textbox:#_x0000_s1087" inset="1mm,1mm,1mm,1mm">
                <w:txbxContent>
                  <w:p w:rsidR="003411BA" w:rsidRDefault="008E4D04">
                    <w:pPr>
                      <w:jc w:val="center"/>
                      <w:rPr>
                        <w:b/>
                        <w:bCs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bCs/>
                        <w:color w:val="FF0000"/>
                      </w:rPr>
                      <w:t>tail</w:t>
                    </w:r>
                  </w:p>
                </w:txbxContent>
              </v:textbox>
            </v:shape>
            <w10:wrap type="topAndBottom"/>
          </v:group>
        </w:pict>
      </w:r>
      <w:r w:rsidR="008E4D04">
        <w:rPr>
          <w:rFonts w:hint="eastAsia"/>
          <w:b/>
          <w:bCs/>
          <w:color w:val="000000" w:themeColor="text1"/>
        </w:rPr>
        <w:t>同步器变化：</w:t>
      </w:r>
    </w:p>
    <w:p w:rsidR="003411BA" w:rsidRDefault="00F4676D">
      <w:r>
        <w:pict>
          <v:shape id="_x0000_s1085" type="#_x0000_t202" style="position:absolute;left:0;text-align:left;margin-left:119.65pt;margin-top:12.25pt;width:48.7pt;height:20.75pt;z-index:251671552" o:gfxdata="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o+tsnVAAAACQEAAA8AAAAAAAAAAQAgAAAAIgAAAGRycy9k&#10;b3ducmV2LnhtbFBLAQIUABQAAAAIAIdO4kBT28PnPgIAAE4EAAAOAAAAAAAAAAEAIAAAACQBAABk&#10;cnMvZTJvRG9jLnhtbFBLBQYAAAAABgAGAFkBAADUBQAAAAA=&#10;" fillcolor="white [3201]" stroked="f" strokeweight=".5pt">
            <v:textbox>
              <w:txbxContent>
                <w:p w:rsidR="003411BA" w:rsidRDefault="008E4D04">
                  <w:pPr>
                    <w:jc w:val="center"/>
                  </w:pPr>
                  <w:r>
                    <w:rPr>
                      <w:rFonts w:hint="eastAsia"/>
                    </w:rPr>
                    <w:t>next</w:t>
                  </w:r>
                </w:p>
              </w:txbxContent>
            </v:textbox>
          </v:shape>
        </w:pict>
      </w:r>
    </w:p>
    <w:p w:rsidR="003411BA" w:rsidRDefault="008E4D04">
      <w:pPr>
        <w:pStyle w:val="6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Thread-2 </w:t>
      </w:r>
      <w:r>
        <w:rPr>
          <w:rFonts w:hint="eastAsia"/>
        </w:rPr>
        <w:t>获取锁，失败进入等待队列：</w:t>
      </w:r>
    </w:p>
    <w:p w:rsidR="003411BA" w:rsidRDefault="008E4D04">
      <w:r>
        <w:rPr>
          <w:noProof/>
        </w:rPr>
        <w:drawing>
          <wp:inline distT="0" distB="0" distL="114300" distR="114300">
            <wp:extent cx="5267960" cy="349377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411BA" w:rsidRDefault="008E4D04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同步器变化：</w:t>
      </w:r>
    </w:p>
    <w:p w:rsidR="003411BA" w:rsidRDefault="003411BA"/>
    <w:p w:rsidR="003411BA" w:rsidRDefault="00D328DB">
      <w:r>
        <w:lastRenderedPageBreak/>
        <w:pict>
          <v:shape id="_x0000_s1061" type="#_x0000_t202" style="position:absolute;left:0;text-align:left;margin-left:103.25pt;margin-top:33.9pt;width:48.7pt;height:20.75pt;z-index:251670528" o:gfxdata="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aRMCrVAAAACQEAAA8AAAAAAAAAAQAgAAAAIgAAAGRycy9kb3ducmV2LnhtbFBL&#10;AQIUABQAAAAIAIdO4kB2kU17MgIAAEMEAAAOAAAAAAAAAAEAIAAAACQBAABkcnMvZTJvRG9jLnht&#10;bFBLBQYAAAAABgAGAFkBAADIBQAAAAA=&#10;" fillcolor="white [3201]" stroked="f" strokeweight=".5pt">
            <v:textbox style="mso-next-textbox:#_x0000_s1061">
              <w:txbxContent>
                <w:p w:rsidR="003411BA" w:rsidRDefault="008E4D04">
                  <w:pPr>
                    <w:jc w:val="center"/>
                  </w:pPr>
                  <w:r>
                    <w:rPr>
                      <w:rFonts w:hint="eastAsia"/>
                    </w:rPr>
                    <w:t>next</w:t>
                  </w:r>
                </w:p>
              </w:txbxContent>
            </v:textbox>
          </v:shape>
        </w:pict>
      </w:r>
      <w:r w:rsidR="00F4676D">
        <w:pict>
          <v:shape id="_x0000_s1062" type="#_x0000_t202" style="position:absolute;left:0;text-align:left;margin-left:276.15pt;margin-top:32.1pt;width:48.7pt;height:20.75pt;z-index:251668480" o:gfxdata="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V2ifTWAAAACgEAAA8AAAAAAAAAAQAgAAAAIgAAAGRycy9kb3ducmV2LnhtbFBL&#10;AQIUABQAAAAIAIdO4kAN+68LMQIAAEMEAAAOAAAAAAAAAAEAIAAAACUBAABkcnMvZTJvRG9jLnht&#10;bFBLBQYAAAAABgAGAFkBAADIBQAAAAA=&#10;" fillcolor="white [3201]" stroked="f" strokeweight=".5pt">
            <v:textbox style="mso-next-textbox:#_x0000_s1062">
              <w:txbxContent>
                <w:p w:rsidR="003411BA" w:rsidRDefault="008E4D04">
                  <w:pPr>
                    <w:jc w:val="center"/>
                  </w:pPr>
                  <w:r>
                    <w:rPr>
                      <w:rFonts w:hint="eastAsia"/>
                    </w:rPr>
                    <w:t>prev</w:t>
                  </w:r>
                </w:p>
              </w:txbxContent>
            </v:textbox>
          </v:shape>
        </w:pict>
      </w:r>
    </w:p>
    <w:p w:rsidR="003411BA" w:rsidRDefault="00F4676D">
      <w:pPr>
        <w:pStyle w:val="6"/>
      </w:pPr>
      <w:r>
        <w:pict>
          <v:group id="_x0000_s1063" style="position:absolute;left:0;text-align:left;margin-left:3pt;margin-top:16.5pt;width:418pt;height:72.25pt;z-index:251689984" coordorigin="4403,18984" coordsize="8360,1445" o:gfxdata="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">
            <v:shape id="_x0000_s1084" type="#_x0000_t202" style="position:absolute;left:9661;top:19080;width:974;height:415" o:gfxdata="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wVXearUAAADcAAAADwAA&#10;AAAAAAABACAAAAAiAAAAZHJzL2Rvd25yZXYueG1sUEsBAhQAFAAAAAgAh07iQDMvBZ47AAAAOQAA&#10;ABAAAAAAAAAAAQAgAAAABAEAAGRycy9zaGFwZXhtbC54bWxQSwUGAAAAAAYABgBbAQAArgMAAAAA&#10;" fillcolor="white [3201]" stroked="f" strokeweight=".5pt">
              <v:textbox>
                <w:txbxContent>
                  <w:p w:rsidR="003411BA" w:rsidRDefault="008E4D04">
                    <w:pPr>
                      <w:jc w:val="center"/>
                    </w:pPr>
                    <w:r>
                      <w:rPr>
                        <w:rFonts w:hint="eastAsia"/>
                      </w:rPr>
                      <w:t>next</w:t>
                    </w:r>
                  </w:p>
                </w:txbxContent>
              </v:textbox>
            </v:shape>
            <v:group id="组合 38" o:spid="_x0000_s1071" style="position:absolute;left:4403;top:18995;width:5145;height:1434" coordorigin="4758,5653" coordsize="5145,1434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<v:shape id="_x0000_s1083" type="#_x0000_t202" style="position:absolute;left:6847;top:6173;width:974;height:415" o:gfxdata="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hu+DugAAANwA&#10;AAAPAAAAAAAAAAEAIAAAACIAAABkcnMvZG93bnJldi54bWxQSwECFAAUAAAACACHTuJAMy8FnjsA&#10;AAA5AAAAEAAAAAAAAAABACAAAAAJAQAAZHJzL3NoYXBleG1sLnhtbFBLBQYAAAAABgAGAFsBAACz&#10;AwAAAAA=&#10;" fillcolor="white [3201]" stroked="f" strokeweight=".5pt">
                <v:textbox>
                  <w:txbxContent>
                    <w:p w:rsidR="003411BA" w:rsidRDefault="008E4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prev</w:t>
                      </w:r>
                    </w:p>
                  </w:txbxContent>
                </v:textbox>
              </v:shape>
              <v:group id="组合 14" o:spid="_x0000_s1078" style="position:absolute;left:4758;top:5653;width:1916;height:1434" coordorigin="4340,5663" coordsize="1916,1434" o:gfxdata="UEsDBAoAAAAAAIdO4kAAAAAAAAAAAAAAAAAEAAAAZHJzL1BLAwQUAAAACACHTuJAisqNjL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H/5C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rKjYy+AAAA3AAAAA8AAAAAAAAAAQAgAAAAIgAAAGRycy9kb3ducmV2Lnht&#10;bFBLAQIUABQAAAAIAIdO4kAzLwWeOwAAADkAAAAVAAAAAAAAAAEAIAAAAA0BAABkcnMvZ3JvdXBz&#10;aGFwZXhtbC54bWxQSwUGAAAAAAYABgBgAQAAygMAAAAA&#10;">
                <v:roundrect id="圆角矩形 6" o:spid="_x0000_s1082" style="position:absolute;left:4340;top:5663;width:1916;height:1434;v-text-anchor:middle" arcsize="10923f" o:gfxdata="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v/+kvQAA&#10;ANwAAAAPAAAAAAAAAAEAIAAAACIAAABkcnMvZG93bnJldi54bWxQSwECFAAUAAAACACHTuJAMy8F&#10;njsAAAA5AAAAEAAAAAAAAAABACAAAAAMAQAAZHJzL3NoYXBleG1sLnhtbFBLBQYAAAAABgAGAFsB&#10;AAC2AwAAAAA=&#10;" fillcolor="white [3201]" strokecolor="black [3200]" strokeweight="1pt">
                  <v:stroke joinstyle="miter"/>
                </v:roundrect>
                <v:shape id="文本框 8" o:spid="_x0000_s1081" type="#_x0000_t202" style="position:absolute;left:4479;top:5716;width:1638;height:387;v-text-anchor:middle" o:gfxdata="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YSybsAAADc&#10;AAAADwAAAAAAAAABACAAAAAiAAAAZHJzL2Rvd25yZXYueG1sUEsBAhQAFAAAAAgAh07iQDMvBZ47&#10;AAAAOQAAABAAAAAAAAAAAQAgAAAACgEAAGRycy9zaGFwZXhtbC54bWxQSwUGAAAAAAYABgBbAQAA&#10;tAMAAAAA&#10;" fillcolor="#b1cbe9" strokecolor="#5b9bd5 [3204]" strokeweight=".5pt">
                  <v:fill color2="#92b9e4" rotate="t" colors="0 #b1cbe9;.5 #a3c1e5;1 #92b9e4" focus="100%" type="gradient">
                    <o:fill v:ext="view" type="gradientUnscaled"/>
                  </v:fill>
                  <v:textbox inset="1mm,1mm,1mm,1mm">
                    <w:txbxContent>
                      <w:p w:rsidR="003411BA" w:rsidRDefault="008E4D04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0000"/>
                          </w:rPr>
                          <w:t>head</w:t>
                        </w:r>
                      </w:p>
                    </w:txbxContent>
                  </v:textbox>
                </v:shape>
                <v:shape id="文本框 9" o:spid="_x0000_s1080" type="#_x0000_t202" style="position:absolute;left:4479;top:6162;width:1649;height:387;v-text-anchor:middle" o:gfxdata="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oQ6/ugAAANwA&#10;AAAPAAAAAAAAAAEAIAAAACIAAABkcnMvZG93bnJldi54bWxQSwECFAAUAAAACACHTuJAMy8FnjsA&#10;AAA5AAAAEAAAAAAAAAABACAAAAAJAQAAZHJzL3NoYXBleG1sLnhtbFBLBQYAAAAABgAGAFsBAACz&#10;AwAAAAA=&#10;" fillcolor="white [3201]" strokecolor="#a5a5a5 [3206]" strokeweight="1pt">
                  <v:textbox inset="1mm,1mm,1mm,1mm">
                    <w:txbxContent>
                      <w:p w:rsidR="003411BA" w:rsidRDefault="008E4D04">
                        <w:pPr>
                          <w:pStyle w:val="HTML"/>
                          <w:widowControl/>
                          <w:shd w:val="clear" w:color="auto" w:fill="FFFFFF"/>
                          <w:rPr>
                            <w:rFonts w:cs="宋体" w:hint="default"/>
                            <w:color w:val="000000"/>
                          </w:rPr>
                        </w:pPr>
                        <w:r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</w:rPr>
                          <w:t>waitStatus=-1</w:t>
                        </w:r>
                      </w:p>
                      <w:p w:rsidR="003411BA" w:rsidRDefault="003411BA"/>
                    </w:txbxContent>
                  </v:textbox>
                </v:shape>
                <v:shape id="文本框 10" o:spid="_x0000_s1079" type="#_x0000_t202" style="position:absolute;left:4479;top:6587;width:1657;height:387;v-text-anchor:middle" o:gfxdata="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7askugAAANwA&#10;AAAPAAAAAAAAAAEAIAAAACIAAABkcnMvZG93bnJldi54bWxQSwECFAAUAAAACACHTuJAMy8FnjsA&#10;AAA5AAAAEAAAAAAAAAABACAAAAAJAQAAZHJzL3NoYXBleG1sLnhtbFBLBQYAAAAABgAGAFsBAACz&#10;AwAAAAA=&#10;" fillcolor="white [3201]" strokecolor="#a5a5a5 [3206]" strokeweight="1pt">
                  <v:textbox inset="1mm,1mm,1mm,1mm">
                    <w:txbxContent>
                      <w:p w:rsidR="003411BA" w:rsidRDefault="008E4D04">
                        <w:pPr>
                          <w:pStyle w:val="HTML"/>
                          <w:widowControl/>
                          <w:shd w:val="clear" w:color="auto" w:fill="FFFFFF"/>
                          <w:rPr>
                            <w:rFonts w:cs="宋体" w:hint="default"/>
                            <w:color w:val="000000"/>
                          </w:rPr>
                        </w:pPr>
                        <w:r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</w:rPr>
                          <w:t>Thread=null</w:t>
                        </w:r>
                      </w:p>
                      <w:p w:rsidR="003411BA" w:rsidRDefault="003411BA"/>
                    </w:txbxContent>
                  </v:textbox>
                </v:shape>
              </v:group>
              <v:group id="组合 25" o:spid="_x0000_s1074" style="position:absolute;left:7987;top:5840;width:1916;height:1029" coordorigin="6595,6001" coordsize="1916,1029" o:gfxdata="UEsDBAoAAAAAAIdO4kAAAAAAAAAAAAAAAAAEAAAAZHJzL1BLAwQUAAAACACHTuJA4RK0z7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atn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4RK0z70AAADcAAAADwAAAAAAAAABACAAAAAiAAAAZHJzL2Rvd25yZXYueG1s&#10;UEsBAhQAFAAAAAgAh07iQDMvBZ47AAAAOQAAABUAAAAAAAAAAQAgAAAADAEAAGRycy9ncm91cHNo&#10;YXBleG1sLnhtbFBLBQYAAAAABgAGAGABAADJAwAAAAA=&#10;">
                <v:roundrect id="圆角矩形 6" o:spid="_x0000_s1077" style="position:absolute;left:6595;top:6001;width:1916;height:1029;v-text-anchor:middle" arcsize="10923f" o:gfxdata="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yFw8ugAAANwA&#10;AAAPAAAAAAAAAAEAIAAAACIAAABkcnMvZG93bnJldi54bWxQSwECFAAUAAAACACHTuJAMy8FnjsA&#10;AAA5AAAAEAAAAAAAAAABACAAAAAJAQAAZHJzL3NoYXBleG1sLnhtbFBLBQYAAAAABgAGAFsBAACz&#10;AwAAAAA=&#10;" fillcolor="white [3201]" strokecolor="black [3200]" strokeweight="1pt">
                  <v:stroke joinstyle="miter"/>
                </v:roundrect>
                <v:shape id="文本框 9" o:spid="_x0000_s1076" type="#_x0000_t202" style="position:absolute;left:6734;top:6134;width:1649;height:382;v-text-anchor:middle" o:gfxdata="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ZoIvLsAAADc&#10;AAAADwAAAAAAAAABACAAAAAiAAAAZHJzL2Rvd25yZXYueG1sUEsBAhQAFAAAAAgAh07iQDMvBZ47&#10;AAAAOQAAABAAAAAAAAAAAQAgAAAACgEAAGRycy9zaGFwZXhtbC54bWxQSwUGAAAAAAYABgBbAQAA&#10;tAMAAAAA&#10;" fillcolor="white [3201]" strokecolor="#a5a5a5 [3206]" strokeweight="1pt">
                  <v:textbox inset="1mm,1mm,1mm,1mm">
                    <w:txbxContent>
                      <w:p w:rsidR="003411BA" w:rsidRDefault="008E4D04">
                        <w:pPr>
                          <w:pStyle w:val="HTML"/>
                          <w:widowControl/>
                          <w:shd w:val="clear" w:color="auto" w:fill="FFFFFF"/>
                          <w:rPr>
                            <w:rFonts w:cs="宋体" w:hint="default"/>
                            <w:color w:val="000000"/>
                          </w:rPr>
                        </w:pPr>
                        <w:r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</w:rPr>
                          <w:t>waitStatus=-1</w:t>
                        </w:r>
                      </w:p>
                      <w:p w:rsidR="003411BA" w:rsidRDefault="003411BA"/>
                    </w:txbxContent>
                  </v:textbox>
                </v:shape>
                <v:shape id="文本框 10" o:spid="_x0000_s1075" type="#_x0000_t202" style="position:absolute;left:6734;top:6553;width:1657;height:382;v-text-anchor:middle" o:gfxdata="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7WrSe8AAAA&#10;3AAAAA8AAAAAAAAAAQAgAAAAIgAAAGRycy9kb3ducmV2LnhtbFBLAQIUABQAAAAIAIdO4kAzLwWe&#10;OwAAADkAAAAQAAAAAAAAAAEAIAAAAAsBAABkcnMvc2hhcGV4bWwueG1sUEsFBgAAAAAGAAYAWwEA&#10;ALUDAAAAAA==&#10;" fillcolor="white [3201]" strokecolor="#a5a5a5 [3206]" strokeweight="1pt">
                  <v:textbox inset="1mm,1mm,1mm,1mm">
                    <w:txbxContent>
                      <w:p w:rsidR="003411BA" w:rsidRDefault="008E4D04">
                        <w:pPr>
                          <w:pStyle w:val="HTML"/>
                          <w:widowControl/>
                          <w:shd w:val="clear" w:color="auto" w:fill="FFFFFF"/>
                          <w:rPr>
                            <w:rFonts w:cs="宋体" w:hint="default"/>
                            <w:color w:val="000000"/>
                          </w:rPr>
                        </w:pPr>
                        <w:r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</w:rPr>
                          <w:t>Thread=thread-1</w:t>
                        </w:r>
                      </w:p>
                      <w:p w:rsidR="003411BA" w:rsidRDefault="003411BA"/>
                    </w:txbxContent>
                  </v:textbox>
                </v:shape>
              </v:group>
              <v:shape id="直接箭头连接符 26" o:spid="_x0000_s1073" type="#_x0000_t32" style="position:absolute;left:6665;top:6155;width:1275;height:0" o:gfxdata="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IWdvQAA&#10;ANwAAAAPAAAAAAAAAAEAIAAAACIAAABkcnMvZG93bnJldi54bWxQSwECFAAUAAAACACHTuJAMy8F&#10;njsAAAA5AAAAEAAAAAAAAAABACAAAAAMAQAAZHJzL3NoYXBleG1sLnhtbFBLBQYAAAAABgAGAFsB&#10;AAC2AwAAAAA=&#10;" strokecolor="black [3213]" strokeweight="1.5pt">
                <v:stroke endarrow="open" joinstyle="miter"/>
              </v:shape>
              <v:shape id="直接箭头连接符 27" o:spid="_x0000_s1072" type="#_x0000_t32" style="position:absolute;left:6693;top:6602;width:1275;height:0" o:gfxdata="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HbvhvQAA&#10;ANwAAAAPAAAAAAAAAAEAIAAAACIAAABkcnMvZG93bnJldi54bWxQSwECFAAUAAAACACHTuJAMy8F&#10;njsAAAA5AAAAEAAAAAAAAAABACAAAAAMAQAAZHJzL3NoYXBleG1sLnhtbFBLBQYAAAAABgAGAFsB&#10;AAC2AwAAAAA=&#10;" strokecolor="black [3213]" strokeweight="1.5pt">
                <v:stroke startarrow="open" joinstyle="miter"/>
              </v:shape>
            </v:group>
            <v:group id="组合 139" o:spid="_x0000_s1066" style="position:absolute;left:10847;top:18984;width:1916;height:1444" coordorigin="7997,24650" coordsize="1916,1444" o:gfxdata="UEsDBAoAAAAAAIdO4kAAAAAAAAAAAAAAAAAEAAAAZHJzL1BLAwQUAAAACACHTuJAUEV4cb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PD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FeHG+AAAA3AAAAA8AAAAAAAAAAQAgAAAAIgAAAGRycy9kb3ducmV2Lnht&#10;bFBLAQIUABQAAAAIAIdO4kAzLwWeOwAAADkAAAAVAAAAAAAAAAEAIAAAAA0BAABkcnMvZ3JvdXBz&#10;aGFwZXhtbC54bWxQSwUGAAAAAAYABgBgAQAAygMAAAAA&#10;">
              <v:roundrect id="圆角矩形 6" o:spid="_x0000_s1070" style="position:absolute;left:7997;top:24650;width:1916;height:1445;v-text-anchor:middle" arcsize="10923f" o:gfxdata="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n5CCugAAANwA&#10;AAAPAAAAAAAAAAEAIAAAACIAAABkcnMvZG93bnJldi54bWxQSwECFAAUAAAACACHTuJAMy8FnjsA&#10;AAA5AAAAEAAAAAAAAAABACAAAAAJAQAAZHJzL3NoYXBleG1sLnhtbFBLBQYAAAAABgAGAFsBAACz&#10;AwAAAAA=&#10;" fillcolor="white [3201]" strokecolor="black [3200]" strokeweight="1pt">
                <v:stroke joinstyle="miter"/>
              </v:roundrect>
              <v:shape id="文本框 9" o:spid="_x0000_s1069" type="#_x0000_t202" style="position:absolute;left:8136;top:25182;width:1649;height:382;v-text-anchor:middle" o:gfxdata="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zcQCugAAANwA&#10;AAAPAAAAAAAAAAEAIAAAACIAAABkcnMvZG93bnJldi54bWxQSwECFAAUAAAACACHTuJAMy8FnjsA&#10;AAA5AAAAEAAAAAAAAAABACAAAAAJAQAAZHJzL3NoYXBleG1sLnhtbFBLBQYAAAAABgAGAFsBAACz&#10;AwAAAAA=&#10;" fillcolor="white [3201]" strokecolor="#a5a5a5 [3206]" strokeweight="1pt">
                <v:textbox inset="1mm,1mm,1mm,1mm">
                  <w:txbxContent>
                    <w:p w:rsidR="003411BA" w:rsidRDefault="008E4D04">
                      <w:pPr>
                        <w:pStyle w:val="HTML"/>
                        <w:widowControl/>
                        <w:shd w:val="clear" w:color="auto" w:fill="FFFFFF"/>
                        <w:rPr>
                          <w:rFonts w:cs="宋体" w:hint="default"/>
                          <w:color w:val="000000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</w:rPr>
                        <w:t>waitStatus=0</w:t>
                      </w:r>
                    </w:p>
                    <w:p w:rsidR="003411BA" w:rsidRDefault="003411BA"/>
                  </w:txbxContent>
                </v:textbox>
              </v:shape>
              <v:shape id="文本框 10" o:spid="_x0000_s1068" type="#_x0000_t202" style="position:absolute;left:8136;top:25601;width:1657;height:382;v-text-anchor:middle" o:gfxdata="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4FhmbsAAADc&#10;AAAADwAAAAAAAAABACAAAAAiAAAAZHJzL2Rvd25yZXYueG1sUEsBAhQAFAAAAAgAh07iQDMvBZ47&#10;AAAAOQAAABAAAAAAAAAAAQAgAAAACgEAAGRycy9zaGFwZXhtbC54bWxQSwUGAAAAAAYABgBbAQAA&#10;tAMAAAAA&#10;" fillcolor="white [3201]" strokecolor="#a5a5a5 [3206]" strokeweight="1pt">
                <v:textbox inset="1mm,1mm,1mm,1mm">
                  <w:txbxContent>
                    <w:p w:rsidR="003411BA" w:rsidRDefault="008E4D04">
                      <w:pPr>
                        <w:pStyle w:val="HTML"/>
                        <w:widowControl/>
                        <w:shd w:val="clear" w:color="auto" w:fill="FFFFFF"/>
                        <w:rPr>
                          <w:rFonts w:cs="宋体" w:hint="default"/>
                          <w:color w:val="000000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</w:rPr>
                        <w:t>Thread=thread-2</w:t>
                      </w:r>
                    </w:p>
                    <w:p w:rsidR="003411BA" w:rsidRDefault="003411BA"/>
                  </w:txbxContent>
                </v:textbox>
              </v:shape>
              <v:shape id="文本框 138" o:spid="_x0000_s1067" type="#_x0000_t202" style="position:absolute;left:8137;top:24737;width:1638;height:387;v-text-anchor:middle" o:gfxdata="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vXvsugAAANwA&#10;AAAPAAAAAAAAAAEAIAAAACIAAABkcnMvZG93bnJldi54bWxQSwECFAAUAAAACACHTuJAMy8FnjsA&#10;AAA5AAAAEAAAAAAAAAABACAAAAAJAQAAZHJzL3NoYXBleG1sLnhtbFBLBQYAAAAABgAGAFsBAACz&#10;AwAAAAA=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textbox inset="1mm,1mm,1mm,1mm">
                  <w:txbxContent>
                    <w:p w:rsidR="003411BA" w:rsidRDefault="008E4D04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tail</w:t>
                      </w:r>
                    </w:p>
                  </w:txbxContent>
                </v:textbox>
              </v:shape>
            </v:group>
            <v:shape id="直接箭头连接符 26" o:spid="_x0000_s1065" type="#_x0000_t32" style="position:absolute;left:9539;top:19491;width:1275;height:0" o:gfxdata="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M3gvrsAAADc&#10;AAAADwAAAAAAAAABACAAAAAiAAAAZHJzL2Rvd25yZXYueG1sUEsBAhQAFAAAAAgAh07iQDMvBZ47&#10;AAAAOQAAABAAAAAAAAAAAQAgAAAACgEAAGRycy9zaGFwZXhtbC54bWxQSwUGAAAAAAYABgBbAQAA&#10;tAMAAAAA&#10;" strokecolor="black [3213]" strokeweight="1.5pt">
              <v:stroke endarrow="open" joinstyle="miter"/>
            </v:shape>
            <v:shape id="直接箭头连接符 27" o:spid="_x0000_s1064" type="#_x0000_t32" style="position:absolute;left:9567;top:19938;width:1275;height:0" o:gfxdata="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7uUuvQAA&#10;ANwAAAAPAAAAAAAAAAEAIAAAACIAAABkcnMvZG93bnJldi54bWxQSwECFAAUAAAACACHTuJAMy8F&#10;njsAAAA5AAAAEAAAAAAAAAABACAAAAAMAQAAZHJzL3NoYXBleG1sLnhtbFBLBQYAAAAABgAGAFsB&#10;AAC2AwAAAAA=&#10;" strokecolor="black [3213]" strokeweight="1.5pt">
              <v:stroke startarrow="open" joinstyle="miter"/>
            </v:shape>
            <w10:wrap type="topAndBottom"/>
          </v:group>
        </w:pict>
      </w:r>
      <w:r w:rsidR="008E4D04">
        <w:rPr>
          <w:rFonts w:hint="eastAsia"/>
        </w:rPr>
        <w:t>4</w:t>
      </w:r>
      <w:r w:rsidR="008E4D04">
        <w:rPr>
          <w:rFonts w:hint="eastAsia"/>
        </w:rPr>
        <w:t>、</w:t>
      </w:r>
      <w:bookmarkStart w:id="0" w:name="_GoBack"/>
      <w:bookmarkEnd w:id="0"/>
      <w:r w:rsidR="008E4D04">
        <w:rPr>
          <w:rFonts w:hint="eastAsia"/>
        </w:rPr>
        <w:t xml:space="preserve">Thread-3 </w:t>
      </w:r>
      <w:r w:rsidR="008E4D04">
        <w:rPr>
          <w:rFonts w:hint="eastAsia"/>
        </w:rPr>
        <w:t>获取锁，失败进入等待队列：</w:t>
      </w:r>
    </w:p>
    <w:p w:rsidR="003411BA" w:rsidRDefault="008E4D04">
      <w:r>
        <w:rPr>
          <w:noProof/>
        </w:rPr>
        <w:drawing>
          <wp:inline distT="0" distB="0" distL="114300" distR="114300">
            <wp:extent cx="5271135" cy="4130040"/>
            <wp:effectExtent l="0" t="0" r="57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411BA" w:rsidRDefault="00EF6AD3">
      <w:r>
        <w:pict>
          <v:group id="_x0000_s1030" style="position:absolute;left:0;text-align:left;margin-left:-17.25pt;margin-top:19.35pt;width:476pt;height:72.2pt;z-index:251691008" coordorigin="4017,27964" coordsize="9520,1444203" o:gfxdata="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">
            <v:group id="_x0000_s1039" style="position:absolute;left:4017;top:27964;width:9520;height:1445" coordorigin="4403,18984" coordsize="9520,1445" o:gfxdata="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yyISvAAAANwAAAAPAAAAAAAAAAEAIAAAACIAAABkcnMvZG93bnJldi54bWxQ&#10;SwECFAAUAAAACACHTuJAMy8FnjsAAAA5AAAAFQAAAAAAAAABACAAAAALAQAAZHJzL2dyb3Vwc2hh&#10;cGV4bWwueG1sUEsFBgAAAAAGAAYAYAEAAMgDAAAAAA==&#10;">
              <v:shape id="_x0000_s1058" type="#_x0000_t202" style="position:absolute;left:9661;top:19080;width:974;height:415" o:gfxdata="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xkxzd1QAAAAkBAAAPAAAAAAAAAAEAIAAAACIAAABkcnMvZG93bnJldi54bWxQ&#10;SwECFAAUAAAACACHTuJAdQgprTMCAABDBAAADgAAAAAAAAABACAAAAAkAQAAZHJzL2Uyb0RvYy54&#10;bWxQSwUGAAAAAAYABgBZAQAAyQUAAAAA&#10;" fillcolor="white [3201]" stroked="f" strokeweight=".5pt">
                <v:textbox style="mso-next-textbox:#_x0000_s1058">
                  <w:txbxContent>
                    <w:p w:rsidR="003411BA" w:rsidRDefault="008E4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next</w:t>
                      </w:r>
                    </w:p>
                  </w:txbxContent>
                </v:textbox>
              </v:shape>
              <v:group id="组合 38" o:spid="_x0000_s1045" style="position:absolute;left:4403;top:18995;width:4432;height:1434" coordorigin="4758,5653" coordsize="4432,1434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<v:shape id="_x0000_s1057" type="#_x0000_t202" style="position:absolute;left:6577;top:6214;width:974;height:415" o:gfxdata="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2qVOy2AAAA3AAAAA8A&#10;AAAAAAAAAQAgAAAAIgAAAGRycy9kb3ducmV2LnhtbFBLAQIUABQAAAAIAIdO4kAzLwWeOwAAADkA&#10;AAAQAAAAAAAAAAEAIAAAAAUBAABkcnMvc2hhcGV4bWwueG1sUEsFBgAAAAAGAAYAWwEAAK8DAAAA&#10;AA==&#10;" fillcolor="white [3201]" stroked="f" strokeweight=".5pt">
                  <v:textbox style="mso-next-textbox:#_x0000_s1057">
                    <w:txbxContent>
                      <w:p w:rsidR="003411BA" w:rsidRDefault="008E4D0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prev</w:t>
                        </w:r>
                      </w:p>
                    </w:txbxContent>
                  </v:textbox>
                </v:shape>
                <v:group id="组合 14" o:spid="_x0000_s1052" style="position:absolute;left:4758;top:5653;width:1916;height:1434" coordorigin="4340,5663" coordsize="1916,1434" o:gfxdata="UEsDBAoAAAAAAIdO4kAAAAAAAAAAAAAAAAAEAAAAZHJzL1BLAwQUAAAACACHTuJA9jUHCr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0Ir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2NQcKvwAAANwAAAAPAAAAAAAAAAEAIAAAACIAAABkcnMvZG93bnJldi54&#10;bWxQSwECFAAUAAAACACHTuJAMy8FnjsAAAA5AAAAFQAAAAAAAAABACAAAAAOAQAAZHJzL2dyb3Vw&#10;c2hhcGV4bWwueG1sUEsFBgAAAAAGAAYAYAEAAMsDAAAAAA==&#10;">
                  <v:roundrect id="圆角矩形 6" o:spid="_x0000_s1056" style="position:absolute;left:4340;top:5663;width:1916;height:1434;v-text-anchor:middle" arcsize="10923f" o:gfxdata="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+/v+bsAAADc&#10;AAAADwAAAAAAAAABACAAAAAiAAAAZHJzL2Rvd25yZXYueG1sUEsBAhQAFAAAAAgAh07iQDMvBZ47&#10;AAAAOQAAABAAAAAAAAAAAQAgAAAACgEAAGRycy9zaGFwZXhtbC54bWxQSwUGAAAAAAYABgBbAQAA&#10;tAMAAAAA&#10;" fillcolor="white [3201]" strokecolor="black [3200]" strokeweight="1pt">
                    <v:stroke joinstyle="miter"/>
                  </v:roundrect>
                  <v:shape id="文本框 8" o:spid="_x0000_s1055" type="#_x0000_t202" style="position:absolute;left:4479;top:5716;width:1638;height:387;v-text-anchor:middle" o:gfxdata="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7MQvvQAA&#10;ANwAAAAPAAAAAAAAAAEAIAAAACIAAABkcnMvZG93bnJldi54bWxQSwECFAAUAAAACACHTuJAMy8F&#10;njsAAAA5AAAAEAAAAAAAAAABACAAAAAMAQAAZHJzL3NoYXBleG1sLnhtbFBLBQYAAAAABgAGAFsB&#10;AAC2AwAAAAA=&#10;" fillcolor="#b1cbe9" strokecolor="#5b9bd5 [3204]" strokeweight=".5pt">
                    <v:fill color2="#92b9e4" rotate="t" colors="0 #b1cbe9;.5 #a3c1e5;1 #92b9e4" focus="100%" type="gradient">
                      <o:fill v:ext="view" type="gradientUnscaled"/>
                    </v:fill>
                    <v:textbox style="mso-next-textbox:#文本框 8" inset="1mm,1mm,1mm,1mm">
                      <w:txbxContent>
                        <w:p w:rsidR="003411BA" w:rsidRDefault="008E4D04">
                          <w:pPr>
                            <w:jc w:val="center"/>
                            <w:rPr>
                              <w:b/>
                              <w:bCs/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0000"/>
                            </w:rPr>
                            <w:t>head</w:t>
                          </w:r>
                        </w:p>
                      </w:txbxContent>
                    </v:textbox>
                  </v:shape>
                  <v:shape id="文本框 9" o:spid="_x0000_s1054" type="#_x0000_t202" style="position:absolute;left:4479;top:6162;width:1649;height:387;v-text-anchor:middle" o:gfxdata="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deO1ugAAANwA&#10;AAAPAAAAAAAAAAEAIAAAACIAAABkcnMvZG93bnJldi54bWxQSwECFAAUAAAACACHTuJAMy8FnjsA&#10;AAA5AAAAEAAAAAAAAAABACAAAAAJAQAAZHJzL3NoYXBleG1sLnhtbFBLBQYAAAAABgAGAFsBAACz&#10;AwAAAAA=&#10;" fillcolor="white [3201]" strokecolor="#a5a5a5 [3206]" strokeweight="1pt">
                    <v:textbox style="mso-next-textbox:#文本框 9" inset="1mm,1mm,1mm,1mm">
                      <w:txbxContent>
                        <w:p w:rsidR="003411BA" w:rsidRDefault="008E4D04">
                          <w:pPr>
                            <w:pStyle w:val="HTML"/>
                            <w:widowControl/>
                            <w:shd w:val="clear" w:color="auto" w:fill="FFFFFF"/>
                            <w:rPr>
                              <w:rFonts w:cs="宋体" w:hint="default"/>
                              <w:color w:val="000000"/>
                            </w:rPr>
                          </w:pPr>
                          <w:r>
                            <w:rPr>
                              <w:rFonts w:asciiTheme="minorHAnsi" w:eastAsiaTheme="minorEastAsia" w:hAnsiTheme="minorHAnsi" w:cstheme="minorBidi"/>
                              <w:kern w:val="2"/>
                              <w:sz w:val="21"/>
                            </w:rPr>
                            <w:t>waitStatus=-1</w:t>
                          </w:r>
                        </w:p>
                        <w:p w:rsidR="003411BA" w:rsidRDefault="003411BA"/>
                      </w:txbxContent>
                    </v:textbox>
                  </v:shape>
                  <v:shape id="文本框 10" o:spid="_x0000_s1053" type="#_x0000_t202" style="position:absolute;left:4479;top:6587;width:1657;height:387;v-text-anchor:middle" o:gfxdata="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nfcK8AAAA&#10;3AAAAA8AAAAAAAAAAQAgAAAAIgAAAGRycy9kb3ducmV2LnhtbFBLAQIUABQAAAAIAIdO4kAzLwWe&#10;OwAAADkAAAAQAAAAAAAAAAEAIAAAAAsBAABkcnMvc2hhcGV4bWwueG1sUEsFBgAAAAAGAAYAWwEA&#10;ALUDAAAAAA==&#10;" fillcolor="white [3201]" strokecolor="#a5a5a5 [3206]" strokeweight="1pt">
                    <v:textbox style="mso-next-textbox:#文本框 10" inset="1mm,1mm,1mm,1mm">
                      <w:txbxContent>
                        <w:p w:rsidR="003411BA" w:rsidRDefault="008E4D04">
                          <w:pPr>
                            <w:pStyle w:val="HTML"/>
                            <w:widowControl/>
                            <w:shd w:val="clear" w:color="auto" w:fill="FFFFFF"/>
                            <w:rPr>
                              <w:rFonts w:cs="宋体" w:hint="default"/>
                              <w:color w:val="000000"/>
                            </w:rPr>
                          </w:pPr>
                          <w:r>
                            <w:rPr>
                              <w:rFonts w:asciiTheme="minorHAnsi" w:eastAsiaTheme="minorEastAsia" w:hAnsiTheme="minorHAnsi" w:cstheme="minorBidi"/>
                              <w:kern w:val="2"/>
                              <w:sz w:val="21"/>
                            </w:rPr>
                            <w:t>Thread=null</w:t>
                          </w:r>
                        </w:p>
                        <w:p w:rsidR="003411BA" w:rsidRDefault="003411BA"/>
                      </w:txbxContent>
                    </v:textbox>
                  </v:shape>
                </v:group>
                <v:group id="组合 25" o:spid="_x0000_s1048" style="position:absolute;left:7338;top:5840;width:1852;height:1029" coordorigin="5946,6001" coordsize="1852,1029" o:gfxdata="UEsDBAoAAAAAAIdO4kAAAAAAAAAAAAAAAAAEAAAAZHJzL1BLAwQUAAAACACHTuJANv1fxr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n8zh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v1fxr0AAADcAAAADwAAAAAAAAABACAAAAAiAAAAZHJzL2Rvd25yZXYueG1s&#10;UEsBAhQAFAAAAAgAh07iQDMvBZ47AAAAOQAAABUAAAAAAAAAAQAgAAAADAEAAGRycy9ncm91cHNo&#10;YXBleG1sLnhtbFBLBQYAAAAABgAGAGABAADJAwAAAAA=&#10;">
                  <v:roundrect id="圆角矩形 6" o:spid="_x0000_s1051" style="position:absolute;left:5946;top:6001;width:1852;height:1029;v-text-anchor:middle" arcsize="10923f" o:gfxdata="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4KK2rsAAADc&#10;AAAADwAAAAAAAAABACAAAAAiAAAAZHJzL2Rvd25yZXYueG1sUEsBAhQAFAAAAAgAh07iQDMvBZ47&#10;AAAAOQAAABAAAAAAAAAAAQAgAAAACgEAAGRycy9zaGFwZXhtbC54bWxQSwUGAAAAAAYABgBbAQAA&#10;tAMAAAAA&#10;" fillcolor="white [3201]" strokecolor="black [3200]" strokeweight="1pt">
                    <v:stroke joinstyle="miter"/>
                  </v:roundrect>
                  <v:shape id="文本框 9" o:spid="_x0000_s1050" type="#_x0000_t202" style="position:absolute;left:6076;top:6134;width:1600;height:382;v-text-anchor:middle" o:gfxdata="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TuW2ugAAANwA&#10;AAAPAAAAAAAAAAEAIAAAACIAAABkcnMvZG93bnJldi54bWxQSwECFAAUAAAACACHTuJAMy8FnjsA&#10;AAA5AAAAEAAAAAAAAAABACAAAAAJAQAAZHJzL3NoYXBleG1sLnhtbFBLBQYAAAAABgAGAFsBAACz&#10;AwAAAAA=&#10;" fillcolor="white [3201]" strokecolor="#a5a5a5 [3206]" strokeweight="1pt">
                    <v:textbox style="mso-next-textbox:#文本框 9" inset="1mm,1mm,1mm,1mm">
                      <w:txbxContent>
                        <w:p w:rsidR="003411BA" w:rsidRDefault="008E4D04">
                          <w:pPr>
                            <w:pStyle w:val="HTML"/>
                            <w:widowControl/>
                            <w:shd w:val="clear" w:color="auto" w:fill="FFFFFF"/>
                            <w:rPr>
                              <w:rFonts w:cs="宋体" w:hint="default"/>
                              <w:color w:val="000000"/>
                            </w:rPr>
                          </w:pPr>
                          <w:r>
                            <w:rPr>
                              <w:rFonts w:asciiTheme="minorHAnsi" w:eastAsiaTheme="minorEastAsia" w:hAnsiTheme="minorHAnsi" w:cstheme="minorBidi"/>
                              <w:kern w:val="2"/>
                              <w:sz w:val="21"/>
                            </w:rPr>
                            <w:t>waitStatus=-1</w:t>
                          </w:r>
                        </w:p>
                        <w:p w:rsidR="003411BA" w:rsidRDefault="003411BA"/>
                      </w:txbxContent>
                    </v:textbox>
                  </v:shape>
                  <v:shape id="文本框 10" o:spid="_x0000_s1049" type="#_x0000_t202" style="position:absolute;left:6077;top:6553;width:1618;height:382;v-text-anchor:middle" o:gfxdata="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nHvBugAAANwA&#10;AAAPAAAAAAAAAAEAIAAAACIAAABkcnMvZG93bnJldi54bWxQSwECFAAUAAAACACHTuJAMy8FnjsA&#10;AAA5AAAAEAAAAAAAAAABACAAAAAJAQAAZHJzL3NoYXBleG1sLnhtbFBLBQYAAAAABgAGAFsBAACz&#10;AwAAAAA=&#10;" fillcolor="white [3201]" strokecolor="#a5a5a5 [3206]" strokeweight="1pt">
                    <v:textbox style="mso-next-textbox:#文本框 10" inset="1mm,1mm,1mm,1mm">
                      <w:txbxContent>
                        <w:p w:rsidR="003411BA" w:rsidRDefault="008E4D04">
                          <w:pPr>
                            <w:pStyle w:val="HTML"/>
                            <w:widowControl/>
                            <w:shd w:val="clear" w:color="auto" w:fill="FFFFFF"/>
                            <w:rPr>
                              <w:rFonts w:cs="宋体" w:hint="default"/>
                              <w:color w:val="000000"/>
                            </w:rPr>
                          </w:pPr>
                          <w:r>
                            <w:rPr>
                              <w:rFonts w:asciiTheme="minorHAnsi" w:eastAsiaTheme="minorEastAsia" w:hAnsiTheme="minorHAnsi" w:cstheme="minorBidi"/>
                              <w:kern w:val="2"/>
                              <w:sz w:val="21"/>
                            </w:rPr>
                            <w:t>Thread=thread-1</w:t>
                          </w:r>
                        </w:p>
                        <w:p w:rsidR="003411BA" w:rsidRDefault="003411BA"/>
                      </w:txbxContent>
                    </v:textbox>
                  </v:shape>
                </v:group>
                <v:shape id="直接箭头连接符 26" o:spid="_x0000_s1047" type="#_x0000_t32" style="position:absolute;left:6665;top:6155;width:666;height:0" o:gfxdata="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likrsAAADc&#10;AAAADwAAAAAAAAABACAAAAAiAAAAZHJzL2Rvd25yZXYueG1sUEsBAhQAFAAAAAgAh07iQDMvBZ47&#10;AAAAOQAAABAAAAAAAAAAAQAgAAAACgEAAGRycy9zaGFwZXhtbC54bWxQSwUGAAAAAAYABgBbAQAA&#10;tAMAAAAA&#10;" strokecolor="black [3213]" strokeweight="1.5pt">
                  <v:stroke endarrow="open" joinstyle="miter"/>
                </v:shape>
                <v:shape id="直接箭头连接符 27" o:spid="_x0000_s1046" type="#_x0000_t32" style="position:absolute;left:6693;top:6602;width:627;height:0" o:gfxdata="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V20H&#10;wAAAANwAAAAPAAAAAAAAAAEAIAAAACIAAABkcnMvZG93bnJldi54bWxQSwECFAAUAAAACACHTuJA&#10;My8FnjsAAAA5AAAAEAAAAAAAAAABACAAAAAPAQAAZHJzL3NoYXBleG1sLnhtbFBLBQYAAAAABgAG&#10;AFsBAAC5AwAAAAA=&#10;" strokecolor="black [3213]" strokeweight="1.5pt">
                  <v:stroke startarrow="open" joinstyle="miter"/>
                </v:shape>
              </v:group>
              <v:group id="_x0000_s1040" style="position:absolute;left:12007;top:18984;width:1916;height:1445" coordorigin="9157,24650" coordsize="1916,1445" o:gfxdata="UEsDBAoAAAAAAIdO4kAAAAAAAAAAAAAAAAAEAAAAZHJzL1BLAwQUAAAACACHTuJA0sz+8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ZAq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SzP7xvAAAANwAAAAPAAAAAAAAAAEAIAAAACIAAABkcnMvZG93bnJldi54bWxQ&#10;SwECFAAUAAAACACHTuJAMy8FnjsAAAA5AAAAFQAAAAAAAAABACAAAAALAQAAZHJzL2dyb3Vwc2hh&#10;cGV4bWwueG1sUEsFBgAAAAAGAAYAYAEAAMgDAAAAAA==&#10;">
                <v:roundrect id="圆角矩形 6" o:spid="_x0000_s1044" style="position:absolute;left:9157;top:24650;width:1916;height:1445;v-text-anchor:middle" arcsize="10923f" o:gfxdata="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F7mcugAAANwA&#10;AAAPAAAAAAAAAAEAIAAAACIAAABkcnMvZG93bnJldi54bWxQSwECFAAUAAAACACHTuJAMy8FnjsA&#10;AAA5AAAAEAAAAAAAAAABACAAAAAJAQAAZHJzL3NoYXBleG1sLnhtbFBLBQYAAAAABgAGAFsBAACz&#10;AwAAAAA=&#10;" fillcolor="white [3201]" strokecolor="black [3200]" strokeweight="1pt">
                  <v:stroke joinstyle="miter"/>
                </v:roundrect>
                <v:shape id="文本框 9" o:spid="_x0000_s1043" type="#_x0000_t202" style="position:absolute;left:9296;top:25182;width:1649;height:382;v-text-anchor:middle" o:gfxdata="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XtHLsAAADc&#10;AAAADwAAAAAAAAABACAAAAAiAAAAZHJzL2Rvd25yZXYueG1sUEsBAhQAFAAAAAgAh07iQDMvBZ47&#10;AAAAOQAAABAAAAAAAAAAAQAgAAAACgEAAGRycy9zaGFwZXhtbC54bWxQSwUGAAAAAAYABgBbAQAA&#10;tAMAAAAA&#10;" fillcolor="white [3201]" strokecolor="#a5a5a5 [3206]" strokeweight="1pt">
                  <v:textbox style="mso-next-textbox:#文本框 9" inset="1mm,1mm,1mm,1mm">
                    <w:txbxContent>
                      <w:p w:rsidR="003411BA" w:rsidRDefault="008E4D04">
                        <w:pPr>
                          <w:pStyle w:val="HTML"/>
                          <w:widowControl/>
                          <w:shd w:val="clear" w:color="auto" w:fill="FFFFFF"/>
                          <w:rPr>
                            <w:rFonts w:cs="宋体" w:hint="default"/>
                            <w:color w:val="000000"/>
                          </w:rPr>
                        </w:pPr>
                        <w:r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</w:rPr>
                          <w:t>waitStatus=0</w:t>
                        </w:r>
                      </w:p>
                      <w:p w:rsidR="003411BA" w:rsidRDefault="003411BA"/>
                    </w:txbxContent>
                  </v:textbox>
                </v:shape>
                <v:shape id="文本框 10" o:spid="_x0000_s1042" type="#_x0000_t202" style="position:absolute;left:9296;top:25601;width:1657;height:382;v-text-anchor:middle" o:gfxdata="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CUiHugAAANwA&#10;AAAPAAAAAAAAAAEAIAAAACIAAABkcnMvZG93bnJldi54bWxQSwECFAAUAAAACACHTuJAMy8FnjsA&#10;AAA5AAAAEAAAAAAAAAABACAAAAAJAQAAZHJzL3NoYXBleG1sLnhtbFBLBQYAAAAABgAGAFsBAACz&#10;AwAAAAA=&#10;" fillcolor="white [3201]" strokecolor="#a5a5a5 [3206]" strokeweight="1pt">
                  <v:textbox style="mso-next-textbox:#文本框 10" inset="1mm,1mm,1mm,1mm">
                    <w:txbxContent>
                      <w:p w:rsidR="003411BA" w:rsidRDefault="008E4D04">
                        <w:pPr>
                          <w:pStyle w:val="HTML"/>
                          <w:widowControl/>
                          <w:shd w:val="clear" w:color="auto" w:fill="FFFFFF"/>
                          <w:rPr>
                            <w:rFonts w:cs="宋体" w:hint="default"/>
                            <w:color w:val="000000"/>
                          </w:rPr>
                        </w:pPr>
                        <w:r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</w:rPr>
                          <w:t>Thread=thread-3</w:t>
                        </w:r>
                      </w:p>
                      <w:p w:rsidR="003411BA" w:rsidRDefault="003411BA"/>
                    </w:txbxContent>
                  </v:textbox>
                </v:shape>
                <v:shape id="_x0000_s1041" type="#_x0000_t202" style="position:absolute;left:9297;top:24737;width:1638;height:387;v-text-anchor:middle" o:gfxdata="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Q170vQAA&#10;ANwAAAAPAAAAAAAAAAEAIAAAACIAAABkcnMvZG93bnJldi54bWxQSwECFAAUAAAACACHTuJAMy8F&#10;njsAAAA5AAAAEAAAAAAAAAABACAAAAAMAQAAZHJzL3NoYXBleG1sLnhtbFBLBQYAAAAABgAGAFsB&#10;AAC2AwAAAAA=&#10;" fillcolor="#b1cbe9" strokecolor="#5b9bd5 [3204]" strokeweight=".5pt">
                  <v:fill color2="#92b9e4" rotate="t" colors="0 #b1cbe9;.5 #a3c1e5;1 #92b9e4" focus="100%" type="gradient">
                    <o:fill v:ext="view" type="gradientUnscaled"/>
                  </v:fill>
                  <v:textbox style="mso-next-textbox:#_x0000_s1041" inset="1mm,1mm,1mm,1mm">
                    <w:txbxContent>
                      <w:p w:rsidR="003411BA" w:rsidRDefault="008E4D04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0000"/>
                          </w:rPr>
                          <w:t>tail</w:t>
                        </w:r>
                      </w:p>
                    </w:txbxContent>
                  </v:textbox>
                </v:shape>
              </v:group>
            </v:group>
            <v:group id="_x0000_s1035" style="position:absolute;left:9104;top:28166;width:1830;height:1029" coordorigin="8776,28231" coordsize="1830,1029" o:gfxdata="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BF8Ji/aAAAACgEA&#10;AA8AAAAAAAAAAQAgAAAAIgAAAGRycy9kb3ducmV2LnhtbFBLAQIUABQAAAAIAIdO4kCB0ZjUbgMA&#10;AE0MAAAOAAAAAAAAAAEAIAAAACkBAABkcnMvZTJvRG9jLnhtbFBLBQYAAAAABgAGAFkBAAAJBwAA&#10;AAA=&#10;">
              <v:roundrect id="圆角矩形 6" o:spid="_x0000_s1038" style="position:absolute;left:8776;top:28231;width:1830;height:1029;v-text-anchor:middle" arcsize="10923f" o:gfxdata="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pTkfvQAA&#10;ANwAAAAPAAAAAAAAAAEAIAAAACIAAABkcnMvZG93bnJldi54bWxQSwECFAAUAAAACACHTuJAMy8F&#10;njsAAAA5AAAAEAAAAAAAAAABACAAAAAMAQAAZHJzL3NoYXBleG1sLnhtbFBLBQYAAAAABgAGAFsB&#10;AAC2AwAAAAA=&#10;" fillcolor="white [3201]" strokecolor="black [3200]" strokeweight="1pt">
                <v:stroke joinstyle="miter"/>
              </v:roundrect>
              <v:shape id="文本框 9" o:spid="_x0000_s1037" type="#_x0000_t202" style="position:absolute;left:8906;top:28364;width:1590;height:382;v-text-anchor:middle" o:gfxdata="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mlWc7sAAADc&#10;AAAADwAAAAAAAAABACAAAAAiAAAAZHJzL2Rvd25yZXYueG1sUEsBAhQAFAAAAAgAh07iQDMvBZ47&#10;AAAAOQAAABAAAAAAAAAAAQAgAAAACgEAAGRycy9zaGFwZXhtbC54bWxQSwUGAAAAAAYABgBbAQAA&#10;tAMAAAAA&#10;" fillcolor="white [3201]" strokecolor="#a5a5a5 [3206]" strokeweight="1pt">
                <v:textbox style="mso-next-textbox:#文本框 9" inset="1mm,1mm,1mm,1mm">
                  <w:txbxContent>
                    <w:p w:rsidR="003411BA" w:rsidRDefault="008E4D04">
                      <w:pPr>
                        <w:pStyle w:val="HTML"/>
                        <w:widowControl/>
                        <w:shd w:val="clear" w:color="auto" w:fill="FFFFFF"/>
                        <w:rPr>
                          <w:rFonts w:cs="宋体" w:hint="default"/>
                          <w:color w:val="000000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</w:rPr>
                        <w:t>waitStatus=-1</w:t>
                      </w:r>
                    </w:p>
                    <w:p w:rsidR="003411BA" w:rsidRDefault="003411BA"/>
                  </w:txbxContent>
                </v:textbox>
              </v:shape>
              <v:shape id="文本框 10" o:spid="_x0000_s1036" type="#_x0000_t202" style="position:absolute;left:8907;top:28783;width:1596;height:382;v-text-anchor:middle" o:gfxdata="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ppM74A&#10;AADcAAAADwAAAAAAAAABACAAAAAiAAAAZHJzL2Rvd25yZXYueG1sUEsBAhQAFAAAAAgAh07iQDMv&#10;BZ47AAAAOQAAABAAAAAAAAAAAQAgAAAADQEAAGRycy9zaGFwZXhtbC54bWxQSwUGAAAAAAYABgBb&#10;AQAAtwMAAAAA&#10;" fillcolor="white [3201]" strokecolor="#a5a5a5 [3206]" strokeweight="1pt">
                <v:textbox style="mso-next-textbox:#文本框 10" inset="1mm,1mm,1mm,1mm">
                  <w:txbxContent>
                    <w:p w:rsidR="003411BA" w:rsidRDefault="008E4D04">
                      <w:pPr>
                        <w:pStyle w:val="HTML"/>
                        <w:widowControl/>
                        <w:shd w:val="clear" w:color="auto" w:fill="FFFFFF"/>
                        <w:rPr>
                          <w:rFonts w:cs="宋体" w:hint="default"/>
                          <w:color w:val="000000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</w:rPr>
                        <w:t>Thread=thread-2</w:t>
                      </w:r>
                    </w:p>
                    <w:p w:rsidR="003411BA" w:rsidRDefault="003411BA"/>
                  </w:txbxContent>
                </v:textbox>
              </v:shape>
            </v:group>
            <v:shape id="直接箭头连接符 26" o:spid="_x0000_s1034" type="#_x0000_t32" style="position:absolute;left:8456;top:28502;width:666;height:0" o:gfxdata="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Hf7yH&#10;1wAAAAkBAAAPAAAAAAAAAAEAIAAAACIAAABkcnMvZG93bnJldi54bWxQSwECFAAUAAAACACHTuJA&#10;SUVVJOkBAACTAwAADgAAAAAAAAABACAAAAAmAQAAZHJzL2Uyb0RvYy54bWxQSwUGAAAAAAYABgBZ&#10;AQAAgQUAAAAA&#10;" strokecolor="black [3213]" strokeweight="1.5pt">
              <v:stroke endarrow="open" joinstyle="miter"/>
            </v:shape>
            <v:shape id="直接箭头连接符 27" o:spid="_x0000_s1033" type="#_x0000_t32" style="position:absolute;left:8484;top:28949;width:627;height:0" o:gfxdata="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2LzjP2QAAAAsBAAAPAAAAAAAAAAEAIAAAACIAAABkcnMvZG93bnJldi54bWxQSwEC&#10;FAAUAAAACACHTuJAXGVTu/MBAACrAwAADgAAAAAAAAABACAAAAAoAQAAZHJzL2Uyb0RvYy54bWxQ&#10;SwUGAAAAAAYABgBZAQAAjQUAAAAA&#10;" strokecolor="black [3213]" strokeweight="1.5pt">
              <v:stroke startarrow="open" joinstyle="miter"/>
            </v:shape>
            <v:shape id="直接箭头连接符 26" o:spid="_x0000_s1032" type="#_x0000_t32" style="position:absolute;left:10943;top:28482;width:666;height:0" o:gfxdata="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cboFLsAAADc&#10;AAAADwAAAAAAAAABACAAAAAiAAAAZHJzL2Rvd25yZXYueG1sUEsBAhQAFAAAAAgAh07iQDMvBZ47&#10;AAAAOQAAABAAAAAAAAAAAQAgAAAACgEAAGRycy9zaGFwZXhtbC54bWxQSwUGAAAAAAYABgBbAQAA&#10;tAMAAAAA&#10;" strokecolor="black [3213]" strokeweight="1.5pt">
              <v:stroke endarrow="open" joinstyle="miter"/>
            </v:shape>
            <v:shape id="直接箭头连接符 27" o:spid="_x0000_s1031" type="#_x0000_t32" style="position:absolute;left:10971;top:28929;width:627;height:0" o:gfxdata="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N71mi8AAAA&#10;3AAAAA8AAAAAAAAAAQAgAAAAIgAAAGRycy9kb3ducmV2LnhtbFBLAQIUABQAAAAIAIdO4kAzLwWe&#10;OwAAADkAAAAQAAAAAAAAAAEAIAAAAAsBAABkcnMvc2hhcGV4bWwueG1sUEsFBgAAAAAGAAYAWwEA&#10;ALUDAAAAAA==&#10;" strokecolor="black [3213]" strokeweight="1.5pt">
              <v:stroke startarrow="open" joinstyle="miter"/>
            </v:shape>
          </v:group>
        </w:pict>
      </w:r>
      <w:r w:rsidR="008E4D04">
        <w:rPr>
          <w:rFonts w:hint="eastAsia"/>
          <w:b/>
          <w:bCs/>
          <w:color w:val="000000" w:themeColor="text1"/>
        </w:rPr>
        <w:t>同步器变化：</w:t>
      </w:r>
      <w:r w:rsidR="00F4676D">
        <w:pict>
          <v:shape id="文本框 30" o:spid="_x0000_s1060" type="#_x0000_t202" style="position:absolute;left:0;text-align:left;margin-left:322.25pt;margin-top:50.65pt;width:48.7pt;height:20.75pt;z-index:251662336;mso-position-horizontal-relative:text;mso-position-vertical-relative:text" o:gfxdata="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qVEjDVAAAACwEAAA8AAAAAAAAAAQAgAAAAIgAAAGRycy9kb3ducmV2LnhtbFBL&#10;AQIUABQAAAAIAIdO4kC8EztLMgIAAEMEAAAOAAAAAAAAAAEAIAAAACQBAABkcnMvZTJvRG9jLnht&#10;bFBLBQYAAAAABgAGAFkBAADIBQAAAAA=&#10;" fillcolor="white [3201]" stroked="f" strokeweight=".5pt">
            <v:textbox style="mso-next-textbox:#文本框 30">
              <w:txbxContent>
                <w:p w:rsidR="003411BA" w:rsidRDefault="008E4D04">
                  <w:pPr>
                    <w:jc w:val="center"/>
                  </w:pPr>
                  <w:r>
                    <w:rPr>
                      <w:rFonts w:hint="eastAsia"/>
                    </w:rPr>
                    <w:t>prev</w:t>
                  </w:r>
                </w:p>
              </w:txbxContent>
            </v:textbox>
          </v:shape>
        </w:pict>
      </w:r>
      <w:r w:rsidR="00F4676D">
        <w:pict>
          <v:shape id="_x0000_s1059" type="#_x0000_t202" style="position:absolute;left:0;text-align:left;margin-left:317.8pt;margin-top:27.1pt;width:48.7pt;height:20.75pt;z-index:251663360;mso-position-horizontal-relative:text;mso-position-vertical-relative:text" o:gfxdata="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Ri2A3VAAAACQEAAA8AAAAAAAAAAQAgAAAAIgAAAGRycy9kb3ducmV2LnhtbFBL&#10;AQIUABQAAAAIAIdO4kDE4L3tMgIAAEMEAAAOAAAAAAAAAAEAIAAAACQBAABkcnMvZTJvRG9jLnht&#10;bFBLBQYAAAAABgAGAFkBAADIBQAAAAA=&#10;" fillcolor="white [3201]" stroked="f" strokeweight=".5pt">
            <v:textbox style="mso-next-textbox:#_x0000_s1059">
              <w:txbxContent>
                <w:p w:rsidR="003411BA" w:rsidRDefault="008E4D04">
                  <w:pPr>
                    <w:jc w:val="center"/>
                  </w:pPr>
                  <w:r>
                    <w:rPr>
                      <w:rFonts w:hint="eastAsia"/>
                    </w:rPr>
                    <w:t>next</w:t>
                  </w:r>
                </w:p>
              </w:txbxContent>
            </v:textbox>
          </v:shape>
        </w:pict>
      </w:r>
      <w:r w:rsidR="00F4676D">
        <w:pict>
          <v:shape id="_x0000_s1029" type="#_x0000_t202" style="position:absolute;left:0;text-align:left;margin-left:199pt;margin-top:52.55pt;width:48.7pt;height:20.75pt;z-index:251664384;mso-position-horizontal-relative:text;mso-position-vertical-relative:text" o:gfxdata="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bX78q1gAAAAsBAAAPAAAAAAAAAAEAIAAAACIAAABkcnMvZG93bnJldi54bWxQ&#10;SwECFAAUAAAACACHTuJA4K9VLjICAABDBAAADgAAAAAAAAABACAAAAAlAQAAZHJzL2Uyb0RvYy54&#10;bWxQSwUGAAAAAAYABgBZAQAAyQUAAAAA&#10;" fillcolor="white [3201]" stroked="f" strokeweight=".5pt">
            <v:textbox>
              <w:txbxContent>
                <w:p w:rsidR="003411BA" w:rsidRDefault="008E4D04">
                  <w:pPr>
                    <w:jc w:val="center"/>
                  </w:pPr>
                  <w:r>
                    <w:rPr>
                      <w:rFonts w:hint="eastAsia"/>
                    </w:rPr>
                    <w:t>prev</w:t>
                  </w:r>
                </w:p>
              </w:txbxContent>
            </v:textbox>
          </v:shape>
        </w:pict>
      </w:r>
      <w:r w:rsidR="00F4676D">
        <w:pict>
          <v:shape id="_x0000_s1028" type="#_x0000_t202" style="position:absolute;left:0;text-align:left;margin-left:194.4pt;margin-top:29.2pt;width:48.7pt;height:20.75pt;z-index:251665408;mso-position-horizontal-relative:text;mso-position-vertical-relative:text" o:gfxdata="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MrylHVAAAACQEAAA8AAAAAAAAAAQAgAAAAIgAAAGRycy9kb3ducmV2LnhtbFBL&#10;AQIUABQAAAAIAIdO4kCYXNOIMgIAAEMEAAAOAAAAAAAAAAEAIAAAACQBAABkcnMvZTJvRG9jLnht&#10;bFBLBQYAAAAABgAGAFkBAADIBQAAAAA=&#10;" fillcolor="white [3201]" stroked="f" strokeweight=".5pt">
            <v:textbox>
              <w:txbxContent>
                <w:p w:rsidR="003411BA" w:rsidRDefault="008E4D04">
                  <w:pPr>
                    <w:jc w:val="center"/>
                  </w:pPr>
                  <w:r>
                    <w:rPr>
                      <w:rFonts w:hint="eastAsia"/>
                    </w:rPr>
                    <w:t>next</w:t>
                  </w:r>
                </w:p>
              </w:txbxContent>
            </v:textbox>
          </v:shape>
        </w:pict>
      </w:r>
      <w:r w:rsidR="00F4676D">
        <w:pict>
          <v:shape id="_x0000_s1027" type="#_x0000_t202" style="position:absolute;left:0;text-align:left;margin-left:68.5pt;margin-top:26.75pt;width:48.7pt;height:20.75pt;z-index:251666432;mso-position-horizontal-relative:text;mso-position-vertical-relative:text" o:gfxdata="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ilfCLVAAAACQEAAA8AAAAAAAAAAQAgAAAAIgAAAGRycy9kb3ducmV2LnhtbFBL&#10;AQIUABQAAAAIAIdO4kDUw9dAMgIAAEMEAAAOAAAAAAAAAAEAIAAAACQBAABkcnMvZTJvRG9jLnht&#10;bFBLBQYAAAAABgAGAFkBAADIBQAAAAA=&#10;" fillcolor="white [3201]" stroked="f" strokeweight=".5pt">
            <v:textbox>
              <w:txbxContent>
                <w:p w:rsidR="003411BA" w:rsidRDefault="008E4D04">
                  <w:pPr>
                    <w:jc w:val="center"/>
                  </w:pPr>
                  <w:r>
                    <w:rPr>
                      <w:rFonts w:hint="eastAsia"/>
                    </w:rPr>
                    <w:t>next</w:t>
                  </w:r>
                </w:p>
              </w:txbxContent>
            </v:textbox>
          </v:shape>
        </w:pict>
      </w:r>
    </w:p>
    <w:sectPr w:rsidR="003411BA" w:rsidSect="00341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420B5E5D"/>
    <w:rsid w:val="002E35AC"/>
    <w:rsid w:val="003411BA"/>
    <w:rsid w:val="0065204F"/>
    <w:rsid w:val="008E4D04"/>
    <w:rsid w:val="00D328DB"/>
    <w:rsid w:val="00EF6AD3"/>
    <w:rsid w:val="00F4676D"/>
    <w:rsid w:val="00F851CB"/>
    <w:rsid w:val="00F874B1"/>
    <w:rsid w:val="013E58F8"/>
    <w:rsid w:val="02BB17DD"/>
    <w:rsid w:val="03007B21"/>
    <w:rsid w:val="03856804"/>
    <w:rsid w:val="0434713C"/>
    <w:rsid w:val="05F306B9"/>
    <w:rsid w:val="072B219A"/>
    <w:rsid w:val="07BF0AC9"/>
    <w:rsid w:val="07F622F9"/>
    <w:rsid w:val="08955A11"/>
    <w:rsid w:val="097A074F"/>
    <w:rsid w:val="0C00388D"/>
    <w:rsid w:val="0C151E56"/>
    <w:rsid w:val="0D105CA4"/>
    <w:rsid w:val="0D574DDA"/>
    <w:rsid w:val="0DC612B2"/>
    <w:rsid w:val="0F5C4BAA"/>
    <w:rsid w:val="0FFA2D04"/>
    <w:rsid w:val="11A45520"/>
    <w:rsid w:val="12A140FC"/>
    <w:rsid w:val="17C746C4"/>
    <w:rsid w:val="197B5B52"/>
    <w:rsid w:val="1A5B4A38"/>
    <w:rsid w:val="1B0D5B9C"/>
    <w:rsid w:val="1B367927"/>
    <w:rsid w:val="20D4196E"/>
    <w:rsid w:val="214348A5"/>
    <w:rsid w:val="225E1FA6"/>
    <w:rsid w:val="22DB1A13"/>
    <w:rsid w:val="258571B4"/>
    <w:rsid w:val="269D1E9E"/>
    <w:rsid w:val="27840E7F"/>
    <w:rsid w:val="29117B13"/>
    <w:rsid w:val="29DE6C1D"/>
    <w:rsid w:val="2EE85A65"/>
    <w:rsid w:val="2F823C48"/>
    <w:rsid w:val="303112C4"/>
    <w:rsid w:val="310952D4"/>
    <w:rsid w:val="31755F79"/>
    <w:rsid w:val="33A53CB9"/>
    <w:rsid w:val="33AB7151"/>
    <w:rsid w:val="34061D9A"/>
    <w:rsid w:val="34850EDB"/>
    <w:rsid w:val="34B276C4"/>
    <w:rsid w:val="350C508E"/>
    <w:rsid w:val="35286615"/>
    <w:rsid w:val="39D90724"/>
    <w:rsid w:val="3A5D5D0A"/>
    <w:rsid w:val="3A8303AF"/>
    <w:rsid w:val="3AB8665D"/>
    <w:rsid w:val="3BB367C5"/>
    <w:rsid w:val="3C1B418F"/>
    <w:rsid w:val="3C204C55"/>
    <w:rsid w:val="3C6C7539"/>
    <w:rsid w:val="3E0C69AF"/>
    <w:rsid w:val="402C1009"/>
    <w:rsid w:val="40FF6853"/>
    <w:rsid w:val="414D39A2"/>
    <w:rsid w:val="419F657B"/>
    <w:rsid w:val="420B5E5D"/>
    <w:rsid w:val="42425E5A"/>
    <w:rsid w:val="46B626DC"/>
    <w:rsid w:val="48AF2026"/>
    <w:rsid w:val="4B38497D"/>
    <w:rsid w:val="4B5E69F0"/>
    <w:rsid w:val="4BF946B0"/>
    <w:rsid w:val="4C8253C5"/>
    <w:rsid w:val="4D2C356E"/>
    <w:rsid w:val="4DA90BDD"/>
    <w:rsid w:val="4DC90BA1"/>
    <w:rsid w:val="5055463C"/>
    <w:rsid w:val="52C30BFA"/>
    <w:rsid w:val="532E0DA3"/>
    <w:rsid w:val="53DC0647"/>
    <w:rsid w:val="55BC059F"/>
    <w:rsid w:val="56BF001E"/>
    <w:rsid w:val="58262D95"/>
    <w:rsid w:val="59706851"/>
    <w:rsid w:val="59CA1FDE"/>
    <w:rsid w:val="5A4E1D3A"/>
    <w:rsid w:val="5B3A329D"/>
    <w:rsid w:val="5C2604D9"/>
    <w:rsid w:val="5CEB0866"/>
    <w:rsid w:val="5EEB1EC0"/>
    <w:rsid w:val="60DB2C92"/>
    <w:rsid w:val="60FB37C4"/>
    <w:rsid w:val="614B081A"/>
    <w:rsid w:val="639E75CA"/>
    <w:rsid w:val="63C02641"/>
    <w:rsid w:val="64F96BC2"/>
    <w:rsid w:val="650901FE"/>
    <w:rsid w:val="656F2EC5"/>
    <w:rsid w:val="6B1B0991"/>
    <w:rsid w:val="6BA5476A"/>
    <w:rsid w:val="6C23017F"/>
    <w:rsid w:val="6D3648F7"/>
    <w:rsid w:val="6D535020"/>
    <w:rsid w:val="6EF13699"/>
    <w:rsid w:val="725E523F"/>
    <w:rsid w:val="73E42A8A"/>
    <w:rsid w:val="751E5E6A"/>
    <w:rsid w:val="75B020D4"/>
    <w:rsid w:val="764F3FB3"/>
    <w:rsid w:val="77482999"/>
    <w:rsid w:val="7A270522"/>
    <w:rsid w:val="7E314107"/>
    <w:rsid w:val="7E763E74"/>
    <w:rsid w:val="7E7E0D9E"/>
    <w:rsid w:val="7F3C611E"/>
    <w:rsid w:val="7FF62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5" type="connector" idref="#直接箭头连接符 26"/>
        <o:r id="V:Rule6" type="connector" idref="#直接箭头连接符 27"/>
        <o:r id="V:Rule7" type="connector" idref="#直接箭头连接符 26"/>
        <o:r id="V:Rule8" type="connector" idref="#直接箭头连接符 27"/>
        <o:r id="V:Rule9" type="connector" idref="#直接箭头连接符 26"/>
        <o:r id="V:Rule10" type="connector" idref="#直接箭头连接符 27"/>
        <o:r id="V:Rule11" type="connector" idref="#直接箭头连接符 26"/>
        <o:r id="V:Rule12" type="connector" idref="#直接箭头连接符 27"/>
        <o:r id="V:Rule13" type="connector" idref="#_x0000_s1090"/>
        <o:r id="V:Rule15" type="connector" idref="#_x0000_s1089"/>
        <o:r id="V:Rule23" type="connector" idref="#直接箭头连接符 27"/>
        <o:r id="V:Rule24" type="connector" idref="#直接箭头连接符 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11B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rsid w:val="003411BA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rsid w:val="003411BA"/>
    <w:pPr>
      <w:keepNext/>
      <w:keepLines/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rsid w:val="003411BA"/>
    <w:pPr>
      <w:keepNext/>
      <w:keepLines/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rsid w:val="003411BA"/>
    <w:pPr>
      <w:keepNext/>
      <w:keepLines/>
      <w:spacing w:line="317" w:lineRule="auto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341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Balloon Text"/>
    <w:basedOn w:val="a"/>
    <w:link w:val="Char"/>
    <w:rsid w:val="002E35AC"/>
    <w:rPr>
      <w:sz w:val="18"/>
      <w:szCs w:val="18"/>
    </w:rPr>
  </w:style>
  <w:style w:type="character" w:customStyle="1" w:styleId="Char">
    <w:name w:val="批注框文本 Char"/>
    <w:basedOn w:val="a0"/>
    <w:link w:val="a3"/>
    <w:rsid w:val="002E35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48</TotalTime>
  <Pages>3</Pages>
  <Words>30</Words>
  <Characters>177</Characters>
  <Application>Microsoft Office Word</Application>
  <DocSecurity>0</DocSecurity>
  <Lines>1</Lines>
  <Paragraphs>1</Paragraphs>
  <ScaleCrop>false</ScaleCrop>
  <Company>CHINA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6</cp:revision>
  <dcterms:created xsi:type="dcterms:W3CDTF">2018-05-19T02:40:00Z</dcterms:created>
  <dcterms:modified xsi:type="dcterms:W3CDTF">2018-07-31T07:31:00Z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